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67406" w14:textId="77777777" w:rsidR="00845904" w:rsidRDefault="00000000">
      <w:r>
        <w:rPr>
          <w:noProof/>
        </w:rPr>
        <w:drawing>
          <wp:anchor distT="0" distB="0" distL="114300" distR="114300" simplePos="0" relativeHeight="251658240" behindDoc="0" locked="0" layoutInCell="1" allowOverlap="1" wp14:anchorId="167CE6C8" wp14:editId="50AE455F">
            <wp:simplePos x="0" y="0"/>
            <wp:positionH relativeFrom="margin">
              <wp:posOffset>-41276</wp:posOffset>
            </wp:positionH>
            <wp:positionV relativeFrom="paragraph">
              <wp:posOffset>2394585</wp:posOffset>
            </wp:positionV>
            <wp:extent cx="3202942" cy="2557777"/>
            <wp:effectExtent l="0" t="0" r="0" b="0"/>
            <wp:wrapSquare wrapText="bothSides"/>
            <wp:docPr id="1679602904" name="Picture 1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2942" cy="255777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8A828A0" wp14:editId="762B572A">
            <wp:extent cx="3149934" cy="2350675"/>
            <wp:effectExtent l="0" t="0" r="0" b="0"/>
            <wp:docPr id="253142374" name="Picture 1" descr="A black scree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9934" cy="23506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04DD1BD" w14:textId="77777777" w:rsidR="00845904" w:rsidRDefault="00845904"/>
    <w:p w14:paraId="1474050C" w14:textId="77777777" w:rsidR="00845904" w:rsidRDefault="00000000">
      <w:r>
        <w:rPr>
          <w:noProof/>
        </w:rPr>
        <w:drawing>
          <wp:inline distT="0" distB="0" distL="0" distR="0" wp14:anchorId="77BBECAD" wp14:editId="7F73A3F4">
            <wp:extent cx="3190277" cy="2567552"/>
            <wp:effectExtent l="0" t="0" r="0" b="4198"/>
            <wp:docPr id="84773883" name="Picture 1" descr="A screenshot of a black and white scree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277" cy="25675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1F2587A" w14:textId="77777777" w:rsidR="00845904" w:rsidRDefault="00000000">
      <w:r>
        <w:rPr>
          <w:noProof/>
        </w:rPr>
        <w:lastRenderedPageBreak/>
        <w:drawing>
          <wp:inline distT="0" distB="0" distL="0" distR="0" wp14:anchorId="1265B244" wp14:editId="6274A076">
            <wp:extent cx="3368667" cy="2141771"/>
            <wp:effectExtent l="0" t="0" r="3183" b="0"/>
            <wp:docPr id="943107652" name="Picture 1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8667" cy="21417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939263A" w14:textId="77777777" w:rsidR="00845904" w:rsidRDefault="00000000">
      <w:r>
        <w:rPr>
          <w:noProof/>
        </w:rPr>
        <w:drawing>
          <wp:inline distT="0" distB="0" distL="0" distR="0" wp14:anchorId="2F3CACD4" wp14:editId="45BF1250">
            <wp:extent cx="3388382" cy="1977280"/>
            <wp:effectExtent l="0" t="0" r="2518" b="3920"/>
            <wp:docPr id="1959648224" name="Picture 1" descr="A black background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8382" cy="19772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07C33BE" w14:textId="77777777" w:rsidR="00845904" w:rsidRDefault="00845904"/>
    <w:p w14:paraId="67D9F476" w14:textId="77777777" w:rsidR="00845904" w:rsidRDefault="00845904">
      <w:pPr>
        <w:pageBreakBefore/>
      </w:pPr>
    </w:p>
    <w:p w14:paraId="2F843733" w14:textId="77777777" w:rsidR="00845904" w:rsidRDefault="00000000">
      <w:r>
        <w:t>% Load data from Excel</w:t>
      </w:r>
    </w:p>
    <w:p w14:paraId="7E465B51" w14:textId="77777777" w:rsidR="00845904" w:rsidRDefault="00000000">
      <w:r>
        <w:t>data = readtable('defect_data.xlsx');</w:t>
      </w:r>
    </w:p>
    <w:p w14:paraId="6C2A30AD" w14:textId="77777777" w:rsidR="00845904" w:rsidRDefault="00845904"/>
    <w:p w14:paraId="299A5F99" w14:textId="77777777" w:rsidR="00845904" w:rsidRDefault="00000000">
      <w:r>
        <w:t>% Extract data</w:t>
      </w:r>
    </w:p>
    <w:p w14:paraId="22524913" w14:textId="77777777" w:rsidR="00845904" w:rsidRDefault="00000000">
      <w:r>
        <w:t>T = data.Temperature; % Column for temperature</w:t>
      </w:r>
    </w:p>
    <w:p w14:paraId="49CA253C" w14:textId="77777777" w:rsidR="00845904" w:rsidRDefault="00000000">
      <w:r>
        <w:t>t = data.Time; % Column for time</w:t>
      </w:r>
    </w:p>
    <w:p w14:paraId="6B0345A3" w14:textId="77777777" w:rsidR="00845904" w:rsidRDefault="00000000">
      <w:r>
        <w:t>N = data.DefectConcentration; % Column for defect concentration</w:t>
      </w:r>
    </w:p>
    <w:p w14:paraId="77936C0F" w14:textId="77777777" w:rsidR="00845904" w:rsidRDefault="00845904"/>
    <w:p w14:paraId="6DA56060" w14:textId="77777777" w:rsidR="00845904" w:rsidRDefault="00000000">
      <w:pPr>
        <w:rPr>
          <w:lang w:val="de-DE"/>
        </w:rPr>
      </w:pPr>
      <w:r>
        <w:rPr>
          <w:lang w:val="de-DE"/>
        </w:rPr>
        <w:t>% Boltzmann constant</w:t>
      </w:r>
    </w:p>
    <w:p w14:paraId="7C6F367C" w14:textId="77777777" w:rsidR="00845904" w:rsidRDefault="00000000">
      <w:pPr>
        <w:rPr>
          <w:lang w:val="de-DE"/>
        </w:rPr>
      </w:pPr>
      <w:r>
        <w:rPr>
          <w:lang w:val="de-DE"/>
        </w:rPr>
        <w:t>k = 8.617333262145e-5; % eV/K</w:t>
      </w:r>
    </w:p>
    <w:p w14:paraId="518A3DBD" w14:textId="77777777" w:rsidR="00845904" w:rsidRDefault="00845904">
      <w:pPr>
        <w:rPr>
          <w:lang w:val="de-DE"/>
        </w:rPr>
      </w:pPr>
    </w:p>
    <w:p w14:paraId="3F6F5DE4" w14:textId="77777777" w:rsidR="00845904" w:rsidRDefault="00000000">
      <w:r>
        <w:t>% Define the defect concentration function for a single temperature</w:t>
      </w:r>
    </w:p>
    <w:p w14:paraId="2E71D2B0" w14:textId="77777777" w:rsidR="00845904" w:rsidRDefault="00000000">
      <w:r>
        <w:t>defect_concentration = @(params, t) params(1) * (params(2) + params(3) * exp(-t / params(4)));</w:t>
      </w:r>
    </w:p>
    <w:p w14:paraId="5FAC8220" w14:textId="77777777" w:rsidR="00845904" w:rsidRDefault="00845904"/>
    <w:p w14:paraId="7808FDCF" w14:textId="77777777" w:rsidR="00845904" w:rsidRDefault="00000000">
      <w:r>
        <w:t>% Extract relaxation times for each temperature</w:t>
      </w:r>
    </w:p>
    <w:p w14:paraId="0BFDD587" w14:textId="77777777" w:rsidR="00845904" w:rsidRDefault="00000000">
      <w:r>
        <w:t>unique_T = unique(T);</w:t>
      </w:r>
    </w:p>
    <w:p w14:paraId="23F5621A" w14:textId="77777777" w:rsidR="00845904" w:rsidRDefault="00000000">
      <w:r>
        <w:t>tau_T = zeros(size(unique_T));</w:t>
      </w:r>
    </w:p>
    <w:p w14:paraId="17C152EB" w14:textId="77777777" w:rsidR="00845904" w:rsidRDefault="00845904"/>
    <w:p w14:paraId="6E96C22E" w14:textId="77777777" w:rsidR="00845904" w:rsidRDefault="00000000">
      <w:r>
        <w:t>for i = 1:length(unique_T)</w:t>
      </w:r>
    </w:p>
    <w:p w14:paraId="28A4637C" w14:textId="77777777" w:rsidR="00845904" w:rsidRDefault="00000000">
      <w:r>
        <w:t xml:space="preserve">    % Filter data for the current temperature</w:t>
      </w:r>
    </w:p>
    <w:p w14:paraId="458960CA" w14:textId="77777777" w:rsidR="00845904" w:rsidRDefault="00000000">
      <w:r>
        <w:t xml:space="preserve">    T_current = unique_T(i);</w:t>
      </w:r>
    </w:p>
    <w:p w14:paraId="42530FEE" w14:textId="77777777" w:rsidR="00845904" w:rsidRDefault="00000000">
      <w:r>
        <w:t xml:space="preserve">    indices = T == T_current;</w:t>
      </w:r>
    </w:p>
    <w:p w14:paraId="0797028B" w14:textId="77777777" w:rsidR="00845904" w:rsidRDefault="00000000">
      <w:r>
        <w:t xml:space="preserve">    t_current = t(indices);</w:t>
      </w:r>
    </w:p>
    <w:p w14:paraId="4749433F" w14:textId="77777777" w:rsidR="00845904" w:rsidRDefault="00000000">
      <w:r>
        <w:t xml:space="preserve">    N_current = N(indices);</w:t>
      </w:r>
    </w:p>
    <w:p w14:paraId="60A59CEE" w14:textId="77777777" w:rsidR="00845904" w:rsidRDefault="00000000">
      <w:r>
        <w:t xml:space="preserve">    </w:t>
      </w:r>
    </w:p>
    <w:p w14:paraId="4C823685" w14:textId="77777777" w:rsidR="00845904" w:rsidRDefault="00000000">
      <w:r>
        <w:t xml:space="preserve">    % Initial guess for parameters [Neq, c0, ci, tau]</w:t>
      </w:r>
    </w:p>
    <w:p w14:paraId="3A7260E9" w14:textId="77777777" w:rsidR="00845904" w:rsidRDefault="00000000">
      <w:r>
        <w:t xml:space="preserve">    initial_guess = [1, 0.1, 0.1, 1];</w:t>
      </w:r>
    </w:p>
    <w:p w14:paraId="50FCA741" w14:textId="77777777" w:rsidR="00845904" w:rsidRDefault="00000000">
      <w:r>
        <w:t xml:space="preserve">    </w:t>
      </w:r>
    </w:p>
    <w:p w14:paraId="07A955F0" w14:textId="77777777" w:rsidR="00845904" w:rsidRDefault="00000000">
      <w:r>
        <w:lastRenderedPageBreak/>
        <w:t xml:space="preserve">    % Fit the data to the defect concentration model</w:t>
      </w:r>
    </w:p>
    <w:p w14:paraId="06528C31" w14:textId="77777777" w:rsidR="00845904" w:rsidRDefault="00000000">
      <w:r>
        <w:t xml:space="preserve">    fit_params = lsqcurvefit(@(p, x) defect_concentration(p, x), initial_guess, t_current, N_current);</w:t>
      </w:r>
    </w:p>
    <w:p w14:paraId="27D8E987" w14:textId="77777777" w:rsidR="00845904" w:rsidRDefault="00000000">
      <w:r>
        <w:t xml:space="preserve">    </w:t>
      </w:r>
    </w:p>
    <w:p w14:paraId="47839C96" w14:textId="77777777" w:rsidR="00845904" w:rsidRDefault="00000000">
      <w:r>
        <w:t xml:space="preserve">    % Extract the fitted relaxation time</w:t>
      </w:r>
    </w:p>
    <w:p w14:paraId="1F1AF758" w14:textId="77777777" w:rsidR="00845904" w:rsidRDefault="00000000">
      <w:r>
        <w:t xml:space="preserve">    tau_T(i) = fit_params(4);</w:t>
      </w:r>
    </w:p>
    <w:p w14:paraId="688F9E11" w14:textId="77777777" w:rsidR="00845904" w:rsidRDefault="00000000">
      <w:r>
        <w:t>end</w:t>
      </w:r>
    </w:p>
    <w:p w14:paraId="68AFEDBB" w14:textId="77777777" w:rsidR="00845904" w:rsidRDefault="00845904"/>
    <w:p w14:paraId="40400CEE" w14:textId="77777777" w:rsidR="00845904" w:rsidRDefault="00000000">
      <w:r>
        <w:t>% Display extracted relaxation times</w:t>
      </w:r>
    </w:p>
    <w:p w14:paraId="743CD2CF" w14:textId="77777777" w:rsidR="00845904" w:rsidRDefault="00000000">
      <w:r>
        <w:t>disp('Extracted relaxation times tau(T):');</w:t>
      </w:r>
    </w:p>
    <w:p w14:paraId="5C7052EC" w14:textId="77777777" w:rsidR="00845904" w:rsidRDefault="00000000">
      <w:r>
        <w:t>disp(table(unique_T, tau_T));</w:t>
      </w:r>
    </w:p>
    <w:p w14:paraId="5C2A0E29" w14:textId="77777777" w:rsidR="00845904" w:rsidRDefault="00845904"/>
    <w:p w14:paraId="546E2059" w14:textId="77777777" w:rsidR="00845904" w:rsidRDefault="00000000">
      <w:r>
        <w:t>% Now use the Arrhenius equation to fit tau(T) to estimate tau_0 and Ea</w:t>
      </w:r>
    </w:p>
    <w:p w14:paraId="1FDBCDED" w14:textId="77777777" w:rsidR="00845904" w:rsidRDefault="00000000">
      <w:r>
        <w:t>arrhenius_model = @(params, T) params(1) * exp(params(2) ./ (k * T));</w:t>
      </w:r>
    </w:p>
    <w:p w14:paraId="4E77BD89" w14:textId="77777777" w:rsidR="00845904" w:rsidRDefault="00845904"/>
    <w:p w14:paraId="62AF12B3" w14:textId="77777777" w:rsidR="00845904" w:rsidRDefault="00000000">
      <w:r>
        <w:t>% Objective function for fitting the Arrhenius model</w:t>
      </w:r>
    </w:p>
    <w:p w14:paraId="716D4660" w14:textId="77777777" w:rsidR="00845904" w:rsidRDefault="00000000">
      <w:r>
        <w:t>arrhenius_objective = @(params) sum((tau_T - arrhenius_model(params, unique_T)).^2);</w:t>
      </w:r>
    </w:p>
    <w:p w14:paraId="0831B98E" w14:textId="77777777" w:rsidR="00845904" w:rsidRDefault="00845904"/>
    <w:p w14:paraId="76A8269E" w14:textId="77777777" w:rsidR="00845904" w:rsidRDefault="00000000">
      <w:r>
        <w:t>% Initial guess for tau_0 and Ea</w:t>
      </w:r>
    </w:p>
    <w:p w14:paraId="2BDE77C8" w14:textId="77777777" w:rsidR="00845904" w:rsidRDefault="00000000">
      <w:r>
        <w:t>initial_arrhenius_params = [1e-12, 1.0]; % [tau_0_initial, Ea_initial]</w:t>
      </w:r>
    </w:p>
    <w:p w14:paraId="10A5FB37" w14:textId="77777777" w:rsidR="00845904" w:rsidRDefault="00845904"/>
    <w:p w14:paraId="4AA3325D" w14:textId="77777777" w:rsidR="00845904" w:rsidRDefault="00000000">
      <w:r>
        <w:t>% Fit the Arrhenius model to the extracted relaxation times</w:t>
      </w:r>
    </w:p>
    <w:p w14:paraId="71CFFB44" w14:textId="77777777" w:rsidR="00845904" w:rsidRDefault="00000000">
      <w:r>
        <w:t>arrhenius_params = fminsearch(arrhenius_objective, initial_arrhenius_params);</w:t>
      </w:r>
    </w:p>
    <w:p w14:paraId="52E7459B" w14:textId="77777777" w:rsidR="00845904" w:rsidRDefault="00845904"/>
    <w:p w14:paraId="0D66265A" w14:textId="77777777" w:rsidR="00845904" w:rsidRDefault="00000000">
      <w:r>
        <w:t>% Extract fitted tau_0 and Ea</w:t>
      </w:r>
    </w:p>
    <w:p w14:paraId="22D9F269" w14:textId="77777777" w:rsidR="00845904" w:rsidRDefault="00000000">
      <w:r>
        <w:t>tau_0_fit = arrhenius_params(1);</w:t>
      </w:r>
    </w:p>
    <w:p w14:paraId="1E3563F6" w14:textId="77777777" w:rsidR="00845904" w:rsidRDefault="00000000">
      <w:r>
        <w:t>Ea_fit = arrhenius_params(2);</w:t>
      </w:r>
    </w:p>
    <w:p w14:paraId="0148A897" w14:textId="77777777" w:rsidR="00845904" w:rsidRDefault="00845904"/>
    <w:p w14:paraId="5B7862A0" w14:textId="77777777" w:rsidR="00845904" w:rsidRDefault="00000000">
      <w:r>
        <w:t>% Display fitted parameters</w:t>
      </w:r>
    </w:p>
    <w:p w14:paraId="346C6FB1" w14:textId="77777777" w:rsidR="00845904" w:rsidRDefault="00000000">
      <w:r>
        <w:t>fprintf('Fitted tau_0: %.2e s\n', tau_0_fit);</w:t>
      </w:r>
    </w:p>
    <w:p w14:paraId="3F0596E4" w14:textId="77777777" w:rsidR="00845904" w:rsidRDefault="00000000">
      <w:r>
        <w:lastRenderedPageBreak/>
        <w:t>fprintf('Fitted Ea: %.2f eV\n', Ea_fit);</w:t>
      </w:r>
    </w:p>
    <w:p w14:paraId="547A8E81" w14:textId="77777777" w:rsidR="00845904" w:rsidRDefault="00845904"/>
    <w:p w14:paraId="7CB9D75B" w14:textId="77777777" w:rsidR="00845904" w:rsidRDefault="00000000">
      <w:r>
        <w:t>% Define the annealing curve function using the fitted tau_0 and Ea</w:t>
      </w:r>
    </w:p>
    <w:p w14:paraId="0087BEDD" w14:textId="77777777" w:rsidR="00845904" w:rsidRDefault="00000000">
      <w:r>
        <w:t>annealing_curve = @(params, t, T) params(1) * (params(2) + ...</w:t>
      </w:r>
    </w:p>
    <w:p w14:paraId="72B1E10D" w14:textId="77777777" w:rsidR="00845904" w:rsidRDefault="00000000">
      <w:r>
        <w:t xml:space="preserve">    params(3) * exp(-t ./ (tau_0_fit * exp(Ea_fit ./ </w:t>
      </w:r>
      <w:r>
        <w:rPr>
          <w:lang w:val="de-DE"/>
        </w:rPr>
        <w:t>(k * T)))) + ...</w:t>
      </w:r>
    </w:p>
    <w:p w14:paraId="2D13957A" w14:textId="77777777" w:rsidR="00845904" w:rsidRDefault="00000000">
      <w:r>
        <w:rPr>
          <w:lang w:val="de-DE"/>
        </w:rPr>
        <w:t xml:space="preserve">    params(4) * exp(-t ./ </w:t>
      </w:r>
      <w:r>
        <w:t>(tau_0_fit * exp(params(5) ./ (k * T)))));</w:t>
      </w:r>
    </w:p>
    <w:p w14:paraId="635A41F5" w14:textId="77777777" w:rsidR="00845904" w:rsidRDefault="00845904"/>
    <w:p w14:paraId="18A14FA3" w14:textId="77777777" w:rsidR="00845904" w:rsidRDefault="00000000">
      <w:r>
        <w:t>% Objective function for fitting the annealing curve</w:t>
      </w:r>
    </w:p>
    <w:p w14:paraId="7F78EED0" w14:textId="77777777" w:rsidR="00845904" w:rsidRDefault="00000000">
      <w:r>
        <w:t>objective_function = @(params) sum((N - annealing_curve(params, t, T)).^2);</w:t>
      </w:r>
    </w:p>
    <w:p w14:paraId="5D6E9028" w14:textId="77777777" w:rsidR="00845904" w:rsidRDefault="00845904"/>
    <w:p w14:paraId="759D2C43" w14:textId="77777777" w:rsidR="00845904" w:rsidRDefault="00000000">
      <w:r>
        <w:t>% Initial guess for the fitting parameters [Neq, c0, ci1, ci2, Ea1, Ea2]</w:t>
      </w:r>
    </w:p>
    <w:p w14:paraId="29B80F76" w14:textId="77777777" w:rsidR="00845904" w:rsidRDefault="00000000">
      <w:r>
        <w:t>initial_guesses = [1, 0.1, 0.1, 0.1, 1.0];</w:t>
      </w:r>
    </w:p>
    <w:p w14:paraId="1535E4EE" w14:textId="77777777" w:rsidR="00845904" w:rsidRDefault="00845904"/>
    <w:p w14:paraId="4F9C47BD" w14:textId="77777777" w:rsidR="00845904" w:rsidRDefault="00000000">
      <w:r>
        <w:t>% Perform the fitting using fminsearch</w:t>
      </w:r>
    </w:p>
    <w:p w14:paraId="3979103A" w14:textId="77777777" w:rsidR="00845904" w:rsidRDefault="00000000">
      <w:r>
        <w:t>options = optimset('Display', 'iter');</w:t>
      </w:r>
    </w:p>
    <w:p w14:paraId="7470507E" w14:textId="77777777" w:rsidR="00845904" w:rsidRDefault="00000000">
      <w:r>
        <w:t>fitted_params = fminsearch(objective_function, initial_guesses, options);</w:t>
      </w:r>
    </w:p>
    <w:p w14:paraId="13CCE04C" w14:textId="77777777" w:rsidR="00845904" w:rsidRDefault="00845904"/>
    <w:p w14:paraId="35C57417" w14:textId="77777777" w:rsidR="00845904" w:rsidRDefault="00000000">
      <w:r>
        <w:t>% Extract fitted parameters</w:t>
      </w:r>
    </w:p>
    <w:p w14:paraId="73035DD6" w14:textId="77777777" w:rsidR="00845904" w:rsidRDefault="00000000">
      <w:r>
        <w:t>Neq_fit = fitted_params(1);</w:t>
      </w:r>
    </w:p>
    <w:p w14:paraId="6333BF85" w14:textId="77777777" w:rsidR="00845904" w:rsidRDefault="00000000">
      <w:r>
        <w:t>c0_fit = fitted_params(2);</w:t>
      </w:r>
    </w:p>
    <w:p w14:paraId="534736FE" w14:textId="77777777" w:rsidR="00845904" w:rsidRDefault="00000000">
      <w:r>
        <w:t>ci_fit = fitted_params(3:4);</w:t>
      </w:r>
    </w:p>
    <w:p w14:paraId="6E159AC4" w14:textId="77777777" w:rsidR="00845904" w:rsidRDefault="00000000">
      <w:r>
        <w:t>Ei_fit = fitted_params(5);</w:t>
      </w:r>
    </w:p>
    <w:p w14:paraId="4DDF5201" w14:textId="77777777" w:rsidR="00845904" w:rsidRDefault="00845904"/>
    <w:p w14:paraId="0B59D37F" w14:textId="77777777" w:rsidR="00845904" w:rsidRDefault="00000000">
      <w:r>
        <w:t>% Display fitted parameters</w:t>
      </w:r>
    </w:p>
    <w:p w14:paraId="10136E88" w14:textId="77777777" w:rsidR="00845904" w:rsidRDefault="00000000">
      <w:r>
        <w:t>fprintf('Fitted Neq: %.2f\n', Neq_fit);</w:t>
      </w:r>
    </w:p>
    <w:p w14:paraId="5483FE25" w14:textId="77777777" w:rsidR="00845904" w:rsidRDefault="00000000">
      <w:r>
        <w:t>fprintf('Fitted c0: %.2f\n', c0_fit);</w:t>
      </w:r>
    </w:p>
    <w:p w14:paraId="66B9A7C2" w14:textId="77777777" w:rsidR="00845904" w:rsidRDefault="00000000">
      <w:r>
        <w:t>fprintf('Fitted ci: %.2f %.2f\n', ci_fit);</w:t>
      </w:r>
    </w:p>
    <w:p w14:paraId="7B65A0E7" w14:textId="77777777" w:rsidR="00845904" w:rsidRDefault="00000000">
      <w:r>
        <w:t>fprintf('Fitted Ea: %.2f\n', Ei_fit);</w:t>
      </w:r>
    </w:p>
    <w:p w14:paraId="04DABF8C" w14:textId="77777777" w:rsidR="00845904" w:rsidRDefault="00845904"/>
    <w:p w14:paraId="56F31AA0" w14:textId="77777777" w:rsidR="00845904" w:rsidRDefault="00000000">
      <w:r>
        <w:lastRenderedPageBreak/>
        <w:t>% Plot results</w:t>
      </w:r>
    </w:p>
    <w:p w14:paraId="475151E1" w14:textId="77777777" w:rsidR="00845904" w:rsidRDefault="00000000">
      <w:r>
        <w:t>figure;</w:t>
      </w:r>
    </w:p>
    <w:p w14:paraId="15BEF1D8" w14:textId="77777777" w:rsidR="00845904" w:rsidRDefault="00000000">
      <w:r>
        <w:t>hold on;</w:t>
      </w:r>
    </w:p>
    <w:p w14:paraId="59509B6C" w14:textId="77777777" w:rsidR="00845904" w:rsidRDefault="00000000">
      <w:r>
        <w:t>for i = 1:length(unique_T)</w:t>
      </w:r>
    </w:p>
    <w:p w14:paraId="046761AB" w14:textId="77777777" w:rsidR="00845904" w:rsidRDefault="00000000">
      <w:r>
        <w:t xml:space="preserve">    T_current = unique_T(i);</w:t>
      </w:r>
    </w:p>
    <w:p w14:paraId="0D1A9206" w14:textId="77777777" w:rsidR="00845904" w:rsidRDefault="00000000">
      <w:r>
        <w:t xml:space="preserve">    indices = T == T_current;</w:t>
      </w:r>
    </w:p>
    <w:p w14:paraId="4F60ACCC" w14:textId="77777777" w:rsidR="00845904" w:rsidRDefault="00000000">
      <w:r>
        <w:t xml:space="preserve">    t_current = t(indices);</w:t>
      </w:r>
    </w:p>
    <w:p w14:paraId="4AD1E5ED" w14:textId="77777777" w:rsidR="00845904" w:rsidRDefault="00000000">
      <w:r>
        <w:t xml:space="preserve">    N_current = N(indices);</w:t>
      </w:r>
    </w:p>
    <w:p w14:paraId="716E8A70" w14:textId="77777777" w:rsidR="00845904" w:rsidRDefault="00000000">
      <w:r>
        <w:t xml:space="preserve">    plot(t_current, N_current, 'o', 'DisplayName', ['Experimental data T = ' num2str(T_current)]);</w:t>
      </w:r>
    </w:p>
    <w:p w14:paraId="38C1E69F" w14:textId="77777777" w:rsidR="00845904" w:rsidRDefault="00000000">
      <w:r>
        <w:t xml:space="preserve">    plot(t_current, annealing_curve(fitted_params, t_current, T_current), '-', 'DisplayName', ['Fitted curve T = ' num2str(T_current)]);</w:t>
      </w:r>
    </w:p>
    <w:p w14:paraId="01B92607" w14:textId="77777777" w:rsidR="00845904" w:rsidRDefault="00000000">
      <w:r>
        <w:t>end</w:t>
      </w:r>
    </w:p>
    <w:p w14:paraId="36F479DD" w14:textId="77777777" w:rsidR="00845904" w:rsidRDefault="00000000">
      <w:r>
        <w:t>xlabel('Time (s)');</w:t>
      </w:r>
    </w:p>
    <w:p w14:paraId="5BF3EA47" w14:textId="77777777" w:rsidR="00845904" w:rsidRDefault="00000000">
      <w:r>
        <w:t>ylabel('Relative Defect Concentration');</w:t>
      </w:r>
    </w:p>
    <w:p w14:paraId="376F9237" w14:textId="77777777" w:rsidR="00845904" w:rsidRDefault="00000000">
      <w:r>
        <w:t>legend show;</w:t>
      </w:r>
    </w:p>
    <w:p w14:paraId="4E491B73" w14:textId="77777777" w:rsidR="00845904" w:rsidRDefault="00000000">
      <w:r>
        <w:t>grid on;</w:t>
      </w:r>
    </w:p>
    <w:p w14:paraId="65AEF1F4" w14:textId="77777777" w:rsidR="00845904" w:rsidRDefault="00845904"/>
    <w:p w14:paraId="0384FC0E" w14:textId="77777777" w:rsidR="00845904" w:rsidRDefault="00845904"/>
    <w:p w14:paraId="1FC65378" w14:textId="77777777" w:rsidR="00845904" w:rsidRDefault="00000000">
      <w:r>
        <w:rPr>
          <w:noProof/>
        </w:rPr>
        <w:lastRenderedPageBreak/>
        <w:drawing>
          <wp:inline distT="0" distB="0" distL="0" distR="0" wp14:anchorId="4E2E63F9" wp14:editId="64BE2A49">
            <wp:extent cx="5943600" cy="5943600"/>
            <wp:effectExtent l="0" t="0" r="0" b="0"/>
            <wp:docPr id="1774758218" name="Picture 1" descr="A screenshot of a black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84590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5587FD" w14:textId="77777777" w:rsidR="00F15C61" w:rsidRDefault="00F15C61">
      <w:pPr>
        <w:spacing w:after="0" w:line="240" w:lineRule="auto"/>
      </w:pPr>
      <w:r>
        <w:separator/>
      </w:r>
    </w:p>
  </w:endnote>
  <w:endnote w:type="continuationSeparator" w:id="0">
    <w:p w14:paraId="30AC09EE" w14:textId="77777777" w:rsidR="00F15C61" w:rsidRDefault="00F15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0D16FB" w14:textId="77777777" w:rsidR="00F15C61" w:rsidRDefault="00F15C6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BB94B87" w14:textId="77777777" w:rsidR="00F15C61" w:rsidRDefault="00F15C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45904"/>
    <w:rsid w:val="00842813"/>
    <w:rsid w:val="00845904"/>
    <w:rsid w:val="00952201"/>
    <w:rsid w:val="00F1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B3711"/>
  <w15:docId w15:val="{6031F44C-39F1-48BD-BBD4-32B49076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 Dosenovicova</dc:creator>
  <dc:description/>
  <cp:lastModifiedBy>Denisa Dosenovicova</cp:lastModifiedBy>
  <cp:revision>2</cp:revision>
  <dcterms:created xsi:type="dcterms:W3CDTF">2024-06-07T10:39:00Z</dcterms:created>
  <dcterms:modified xsi:type="dcterms:W3CDTF">2024-06-07T10:39:00Z</dcterms:modified>
</cp:coreProperties>
</file>